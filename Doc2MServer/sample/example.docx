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AA7" w:rsidRPr="009A63B8" w:rsidRDefault="009A63B8" w:rsidP="00823965">
      <w:pPr>
        <w:rPr>
          <w:rStyle w:val="ObjectiverReference"/>
          <w:b w:val="0"/>
          <w:i w:val="0"/>
          <w:shd w:val="clear" w:color="auto" w:fill="auto"/>
          <w:lang w:val="en-US"/>
        </w:rPr>
      </w:pPr>
      <w:sdt>
        <w:sdtPr>
          <w:rPr>
            <w:rStyle w:val="Doc2MReference"/>
            <w:lang w:val="en-US"/>
          </w:rPr>
          <w:alias w:val="Goal"/>
          <w:tag w:val=".Doc2M:fad0802a-2173-4257-8e53-31b54f10bd8a"/>
          <w:id w:val="-285435671"/>
          <w:placeholder>
            <w:docPart w:val="385250B472FC489EB262ABB8EBB6A6A2"/>
          </w:placeholder>
        </w:sdtPr>
        <w:sdtContent>
          <w:r w:rsidRPr="009A63B8">
            <w:rPr>
              <w:rStyle w:val="Doc2MReference"/>
            </w:rPr>
            <w:t xml:space="preserve">Goal </w:t>
          </w:r>
          <w:r w:rsidR="00436BBD">
            <w:rPr>
              <w:rStyle w:val="Doc2MReference"/>
            </w:rPr>
            <w:t xml:space="preserve">2 </w:t>
          </w:r>
          <w:proofErr w:type="spellStart"/>
          <w:r w:rsidR="00436BBD">
            <w:rPr>
              <w:rStyle w:val="Doc2MReference"/>
            </w:rPr>
            <w:t>Editing</w:t>
          </w:r>
          <w:proofErr w:type="spellEnd"/>
          <w:r w:rsidR="00436BBD">
            <w:rPr>
              <w:rStyle w:val="Doc2MReference"/>
            </w:rPr>
            <w:t xml:space="preserve"> in line</w:t>
          </w:r>
        </w:sdtContent>
      </w:sdt>
      <w:r w:rsidR="00436BBD">
        <w:rPr>
          <w:rStyle w:val="Doc2MReference"/>
          <w:lang w:val="en-US"/>
        </w:rPr>
        <w:t xml:space="preserve"> </w:t>
      </w:r>
      <w:bookmarkStart w:id="0" w:name="_GoBack"/>
      <w:bookmarkEnd w:id="0"/>
    </w:p>
    <w:sectPr w:rsidR="004F7AA7" w:rsidRPr="009A63B8" w:rsidSect="00403C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8BA" w:rsidRDefault="004318BA" w:rsidP="00823965">
      <w:r>
        <w:separator/>
      </w:r>
    </w:p>
  </w:endnote>
  <w:endnote w:type="continuationSeparator" w:id="0">
    <w:p w:rsidR="004318BA" w:rsidRDefault="004318BA" w:rsidP="00823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 w:rsidP="0082396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 w:rsidP="0082396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 w:rsidP="0082396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8BA" w:rsidRDefault="004318BA" w:rsidP="00823965">
      <w:r>
        <w:separator/>
      </w:r>
    </w:p>
  </w:footnote>
  <w:footnote w:type="continuationSeparator" w:id="0">
    <w:p w:rsidR="004318BA" w:rsidRDefault="004318BA" w:rsidP="008239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 w:rsidP="0082396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 w:rsidP="0082396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 w:rsidP="0082396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B1B2F"/>
    <w:multiLevelType w:val="hybridMultilevel"/>
    <w:tmpl w:val="1D00E4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1442842224580:0" w:val="DEMO "/>
    <w:docVar w:name="1442842224580:1" w:val="ICI "/>
    <w:docVar w:name="1442842530417:0" w:val="ESSAI "/>
    <w:docVar w:name="1442842530417:1" w:val="ESSAI2 "/>
    <w:docVar w:name="1442842530417:2" w:val="DDDDD "/>
    <w:docVar w:name="1442842530417:3" w:val="123456 "/>
  </w:docVars>
  <w:rsids>
    <w:rsidRoot w:val="004318BA"/>
    <w:rsid w:val="00003D7B"/>
    <w:rsid w:val="00003D93"/>
    <w:rsid w:val="000048C4"/>
    <w:rsid w:val="00010CA7"/>
    <w:rsid w:val="000112B9"/>
    <w:rsid w:val="000162AB"/>
    <w:rsid w:val="00025F8F"/>
    <w:rsid w:val="00034F63"/>
    <w:rsid w:val="000375E2"/>
    <w:rsid w:val="0004325C"/>
    <w:rsid w:val="00046488"/>
    <w:rsid w:val="0005273F"/>
    <w:rsid w:val="00053A5D"/>
    <w:rsid w:val="000617F8"/>
    <w:rsid w:val="00063F6D"/>
    <w:rsid w:val="000726DD"/>
    <w:rsid w:val="00073637"/>
    <w:rsid w:val="0007640C"/>
    <w:rsid w:val="00077148"/>
    <w:rsid w:val="00091C02"/>
    <w:rsid w:val="00092D0B"/>
    <w:rsid w:val="00095DD5"/>
    <w:rsid w:val="000A35F4"/>
    <w:rsid w:val="000B0D34"/>
    <w:rsid w:val="000B5F4A"/>
    <w:rsid w:val="000B60D1"/>
    <w:rsid w:val="000B65A2"/>
    <w:rsid w:val="000C2BD5"/>
    <w:rsid w:val="000C4D83"/>
    <w:rsid w:val="000D046C"/>
    <w:rsid w:val="000D40EB"/>
    <w:rsid w:val="000E7416"/>
    <w:rsid w:val="000F02AC"/>
    <w:rsid w:val="000F4B72"/>
    <w:rsid w:val="0010415B"/>
    <w:rsid w:val="00111173"/>
    <w:rsid w:val="001112F1"/>
    <w:rsid w:val="00113251"/>
    <w:rsid w:val="001143CC"/>
    <w:rsid w:val="0011479E"/>
    <w:rsid w:val="001219CD"/>
    <w:rsid w:val="00122D2C"/>
    <w:rsid w:val="00123BD8"/>
    <w:rsid w:val="00126296"/>
    <w:rsid w:val="00130257"/>
    <w:rsid w:val="00137A43"/>
    <w:rsid w:val="00151C6E"/>
    <w:rsid w:val="00152D12"/>
    <w:rsid w:val="00156466"/>
    <w:rsid w:val="00157D41"/>
    <w:rsid w:val="00164D53"/>
    <w:rsid w:val="001716BA"/>
    <w:rsid w:val="00171771"/>
    <w:rsid w:val="00174196"/>
    <w:rsid w:val="00176EBC"/>
    <w:rsid w:val="00177A0D"/>
    <w:rsid w:val="001815DE"/>
    <w:rsid w:val="00182A77"/>
    <w:rsid w:val="00182D62"/>
    <w:rsid w:val="001910D4"/>
    <w:rsid w:val="00194778"/>
    <w:rsid w:val="00195B26"/>
    <w:rsid w:val="001A29F9"/>
    <w:rsid w:val="001A4D8C"/>
    <w:rsid w:val="001F115D"/>
    <w:rsid w:val="00201D3E"/>
    <w:rsid w:val="00203126"/>
    <w:rsid w:val="002043A3"/>
    <w:rsid w:val="002056AB"/>
    <w:rsid w:val="002138DB"/>
    <w:rsid w:val="0021424F"/>
    <w:rsid w:val="002153A0"/>
    <w:rsid w:val="00223EEC"/>
    <w:rsid w:val="002276E3"/>
    <w:rsid w:val="002278D6"/>
    <w:rsid w:val="002414F1"/>
    <w:rsid w:val="00243BA9"/>
    <w:rsid w:val="00246247"/>
    <w:rsid w:val="00253C22"/>
    <w:rsid w:val="00257F48"/>
    <w:rsid w:val="00261001"/>
    <w:rsid w:val="002628DC"/>
    <w:rsid w:val="00264FAB"/>
    <w:rsid w:val="00266410"/>
    <w:rsid w:val="00273160"/>
    <w:rsid w:val="00274745"/>
    <w:rsid w:val="002811D3"/>
    <w:rsid w:val="00283F00"/>
    <w:rsid w:val="0028535D"/>
    <w:rsid w:val="00285C76"/>
    <w:rsid w:val="00291691"/>
    <w:rsid w:val="00291A1C"/>
    <w:rsid w:val="002A3DA2"/>
    <w:rsid w:val="002A5C3B"/>
    <w:rsid w:val="002B1208"/>
    <w:rsid w:val="002B1CAE"/>
    <w:rsid w:val="002B7A20"/>
    <w:rsid w:val="002D0369"/>
    <w:rsid w:val="002D0708"/>
    <w:rsid w:val="002E0525"/>
    <w:rsid w:val="002E1B2A"/>
    <w:rsid w:val="002E5146"/>
    <w:rsid w:val="003065F1"/>
    <w:rsid w:val="0031466D"/>
    <w:rsid w:val="00317B8E"/>
    <w:rsid w:val="0032471E"/>
    <w:rsid w:val="00344276"/>
    <w:rsid w:val="00346483"/>
    <w:rsid w:val="0034735E"/>
    <w:rsid w:val="00353BA0"/>
    <w:rsid w:val="0035510F"/>
    <w:rsid w:val="003562B6"/>
    <w:rsid w:val="00361BBF"/>
    <w:rsid w:val="00364071"/>
    <w:rsid w:val="00366AF7"/>
    <w:rsid w:val="003679C5"/>
    <w:rsid w:val="00377D1C"/>
    <w:rsid w:val="00380B82"/>
    <w:rsid w:val="0038726B"/>
    <w:rsid w:val="00387CA5"/>
    <w:rsid w:val="00391E7A"/>
    <w:rsid w:val="003920B2"/>
    <w:rsid w:val="003B2369"/>
    <w:rsid w:val="003B4920"/>
    <w:rsid w:val="003C3095"/>
    <w:rsid w:val="003C79C9"/>
    <w:rsid w:val="003D1E77"/>
    <w:rsid w:val="003E53C9"/>
    <w:rsid w:val="003F1939"/>
    <w:rsid w:val="003F4E3C"/>
    <w:rsid w:val="003F6C9D"/>
    <w:rsid w:val="003F7E33"/>
    <w:rsid w:val="0040283F"/>
    <w:rsid w:val="00402A78"/>
    <w:rsid w:val="00403C2A"/>
    <w:rsid w:val="0040497B"/>
    <w:rsid w:val="0041019B"/>
    <w:rsid w:val="00411A0D"/>
    <w:rsid w:val="00412461"/>
    <w:rsid w:val="00413803"/>
    <w:rsid w:val="00416168"/>
    <w:rsid w:val="00420D01"/>
    <w:rsid w:val="004318BA"/>
    <w:rsid w:val="00433DD9"/>
    <w:rsid w:val="00434491"/>
    <w:rsid w:val="00436BBD"/>
    <w:rsid w:val="00441557"/>
    <w:rsid w:val="004474AF"/>
    <w:rsid w:val="00447595"/>
    <w:rsid w:val="0045374C"/>
    <w:rsid w:val="00461AEA"/>
    <w:rsid w:val="0046455A"/>
    <w:rsid w:val="004679EB"/>
    <w:rsid w:val="00470F56"/>
    <w:rsid w:val="00482944"/>
    <w:rsid w:val="0048482F"/>
    <w:rsid w:val="004854BE"/>
    <w:rsid w:val="004A0E13"/>
    <w:rsid w:val="004A7D24"/>
    <w:rsid w:val="004A7D38"/>
    <w:rsid w:val="004A7EB0"/>
    <w:rsid w:val="004B2A3D"/>
    <w:rsid w:val="004B4ED7"/>
    <w:rsid w:val="004B69E7"/>
    <w:rsid w:val="004C0EFD"/>
    <w:rsid w:val="004C21BC"/>
    <w:rsid w:val="004C2A59"/>
    <w:rsid w:val="004C641E"/>
    <w:rsid w:val="004E002F"/>
    <w:rsid w:val="004E1B38"/>
    <w:rsid w:val="004E4FD7"/>
    <w:rsid w:val="004E7BD6"/>
    <w:rsid w:val="004F01D5"/>
    <w:rsid w:val="004F7AA7"/>
    <w:rsid w:val="00502B93"/>
    <w:rsid w:val="00507D3D"/>
    <w:rsid w:val="005148B5"/>
    <w:rsid w:val="00515509"/>
    <w:rsid w:val="00515963"/>
    <w:rsid w:val="005231B6"/>
    <w:rsid w:val="00531021"/>
    <w:rsid w:val="00537331"/>
    <w:rsid w:val="005435E5"/>
    <w:rsid w:val="005537D6"/>
    <w:rsid w:val="005571FE"/>
    <w:rsid w:val="0056649C"/>
    <w:rsid w:val="00581DFA"/>
    <w:rsid w:val="005931CC"/>
    <w:rsid w:val="005A25EC"/>
    <w:rsid w:val="005A27EA"/>
    <w:rsid w:val="005A5B08"/>
    <w:rsid w:val="005B5AB9"/>
    <w:rsid w:val="005B6AB5"/>
    <w:rsid w:val="005C4F15"/>
    <w:rsid w:val="005D277A"/>
    <w:rsid w:val="005D2CCF"/>
    <w:rsid w:val="005E05B5"/>
    <w:rsid w:val="005E0837"/>
    <w:rsid w:val="005E08C2"/>
    <w:rsid w:val="005E671B"/>
    <w:rsid w:val="005F2B0D"/>
    <w:rsid w:val="005F4A20"/>
    <w:rsid w:val="005F6920"/>
    <w:rsid w:val="00600D98"/>
    <w:rsid w:val="006165BE"/>
    <w:rsid w:val="00617719"/>
    <w:rsid w:val="00635D7A"/>
    <w:rsid w:val="006362B5"/>
    <w:rsid w:val="00636B0C"/>
    <w:rsid w:val="00640414"/>
    <w:rsid w:val="0064071B"/>
    <w:rsid w:val="0064320B"/>
    <w:rsid w:val="00644505"/>
    <w:rsid w:val="006447A6"/>
    <w:rsid w:val="00644BA6"/>
    <w:rsid w:val="0065049D"/>
    <w:rsid w:val="00660B53"/>
    <w:rsid w:val="006654FE"/>
    <w:rsid w:val="006734F3"/>
    <w:rsid w:val="006738B1"/>
    <w:rsid w:val="00675CBE"/>
    <w:rsid w:val="00691502"/>
    <w:rsid w:val="00693B0F"/>
    <w:rsid w:val="00696995"/>
    <w:rsid w:val="006A294E"/>
    <w:rsid w:val="006A70ED"/>
    <w:rsid w:val="006A7438"/>
    <w:rsid w:val="006A756C"/>
    <w:rsid w:val="006C696B"/>
    <w:rsid w:val="006D313B"/>
    <w:rsid w:val="006E0E00"/>
    <w:rsid w:val="006F0ADE"/>
    <w:rsid w:val="006F15D6"/>
    <w:rsid w:val="006F4932"/>
    <w:rsid w:val="00701A8A"/>
    <w:rsid w:val="0070502F"/>
    <w:rsid w:val="00706C39"/>
    <w:rsid w:val="0072482D"/>
    <w:rsid w:val="00727F7E"/>
    <w:rsid w:val="0073094F"/>
    <w:rsid w:val="007346FE"/>
    <w:rsid w:val="00737E33"/>
    <w:rsid w:val="00741C41"/>
    <w:rsid w:val="00742998"/>
    <w:rsid w:val="00745FC9"/>
    <w:rsid w:val="00753175"/>
    <w:rsid w:val="00753429"/>
    <w:rsid w:val="007573CB"/>
    <w:rsid w:val="007577F9"/>
    <w:rsid w:val="00762E44"/>
    <w:rsid w:val="00764142"/>
    <w:rsid w:val="007649EE"/>
    <w:rsid w:val="00765F8D"/>
    <w:rsid w:val="00772E8E"/>
    <w:rsid w:val="007812BB"/>
    <w:rsid w:val="00787BE8"/>
    <w:rsid w:val="00797DE3"/>
    <w:rsid w:val="007B0EC6"/>
    <w:rsid w:val="007B1224"/>
    <w:rsid w:val="007B2343"/>
    <w:rsid w:val="007B2952"/>
    <w:rsid w:val="007B4BBA"/>
    <w:rsid w:val="007B6AC0"/>
    <w:rsid w:val="007B6C71"/>
    <w:rsid w:val="007E23D1"/>
    <w:rsid w:val="007E2D21"/>
    <w:rsid w:val="007E3FC9"/>
    <w:rsid w:val="007F2548"/>
    <w:rsid w:val="00802FFF"/>
    <w:rsid w:val="0081129A"/>
    <w:rsid w:val="00821D32"/>
    <w:rsid w:val="0082344E"/>
    <w:rsid w:val="00823965"/>
    <w:rsid w:val="0082579F"/>
    <w:rsid w:val="00826502"/>
    <w:rsid w:val="0083013B"/>
    <w:rsid w:val="0083022D"/>
    <w:rsid w:val="00832A3F"/>
    <w:rsid w:val="008401A7"/>
    <w:rsid w:val="00847039"/>
    <w:rsid w:val="00855954"/>
    <w:rsid w:val="0088115A"/>
    <w:rsid w:val="00882424"/>
    <w:rsid w:val="00892776"/>
    <w:rsid w:val="00894045"/>
    <w:rsid w:val="00896A5A"/>
    <w:rsid w:val="008973A1"/>
    <w:rsid w:val="008A03AD"/>
    <w:rsid w:val="008A4745"/>
    <w:rsid w:val="008B1576"/>
    <w:rsid w:val="008B475D"/>
    <w:rsid w:val="008B708B"/>
    <w:rsid w:val="008D19A5"/>
    <w:rsid w:val="008D471D"/>
    <w:rsid w:val="008E1F90"/>
    <w:rsid w:val="008E3719"/>
    <w:rsid w:val="008E3CEF"/>
    <w:rsid w:val="008E444E"/>
    <w:rsid w:val="00901643"/>
    <w:rsid w:val="00904C73"/>
    <w:rsid w:val="00904DEA"/>
    <w:rsid w:val="00905F43"/>
    <w:rsid w:val="009067C1"/>
    <w:rsid w:val="00910843"/>
    <w:rsid w:val="00912711"/>
    <w:rsid w:val="0091459E"/>
    <w:rsid w:val="00915539"/>
    <w:rsid w:val="00920195"/>
    <w:rsid w:val="00923BDB"/>
    <w:rsid w:val="00925F27"/>
    <w:rsid w:val="009272AB"/>
    <w:rsid w:val="00931B8E"/>
    <w:rsid w:val="00933879"/>
    <w:rsid w:val="00935D16"/>
    <w:rsid w:val="00950831"/>
    <w:rsid w:val="00952844"/>
    <w:rsid w:val="0095377C"/>
    <w:rsid w:val="0095379F"/>
    <w:rsid w:val="00955256"/>
    <w:rsid w:val="00957270"/>
    <w:rsid w:val="009658AA"/>
    <w:rsid w:val="00974F04"/>
    <w:rsid w:val="009765F8"/>
    <w:rsid w:val="00982BBD"/>
    <w:rsid w:val="00985E2E"/>
    <w:rsid w:val="009868FD"/>
    <w:rsid w:val="00993225"/>
    <w:rsid w:val="00995AB4"/>
    <w:rsid w:val="00997107"/>
    <w:rsid w:val="0099793C"/>
    <w:rsid w:val="009A2E6C"/>
    <w:rsid w:val="009A63B8"/>
    <w:rsid w:val="009A7005"/>
    <w:rsid w:val="009A79C6"/>
    <w:rsid w:val="009B076E"/>
    <w:rsid w:val="009B4C0D"/>
    <w:rsid w:val="009D4B43"/>
    <w:rsid w:val="009D5E34"/>
    <w:rsid w:val="009F4663"/>
    <w:rsid w:val="009F6D0F"/>
    <w:rsid w:val="00A25A65"/>
    <w:rsid w:val="00A31ABF"/>
    <w:rsid w:val="00A40ACE"/>
    <w:rsid w:val="00A41B7D"/>
    <w:rsid w:val="00A51344"/>
    <w:rsid w:val="00A600B4"/>
    <w:rsid w:val="00A60726"/>
    <w:rsid w:val="00A62921"/>
    <w:rsid w:val="00A63D63"/>
    <w:rsid w:val="00A64019"/>
    <w:rsid w:val="00A64116"/>
    <w:rsid w:val="00A71812"/>
    <w:rsid w:val="00A86C87"/>
    <w:rsid w:val="00AA5EEF"/>
    <w:rsid w:val="00AA6AFD"/>
    <w:rsid w:val="00AA70F9"/>
    <w:rsid w:val="00AB494C"/>
    <w:rsid w:val="00AB53E1"/>
    <w:rsid w:val="00AC4B2B"/>
    <w:rsid w:val="00AC5F30"/>
    <w:rsid w:val="00AD5975"/>
    <w:rsid w:val="00AE435D"/>
    <w:rsid w:val="00AE6A72"/>
    <w:rsid w:val="00AE7BF1"/>
    <w:rsid w:val="00AF03C7"/>
    <w:rsid w:val="00B2168B"/>
    <w:rsid w:val="00B36948"/>
    <w:rsid w:val="00B41CEE"/>
    <w:rsid w:val="00B43432"/>
    <w:rsid w:val="00B460D6"/>
    <w:rsid w:val="00B5088C"/>
    <w:rsid w:val="00B51099"/>
    <w:rsid w:val="00B517CF"/>
    <w:rsid w:val="00B52C06"/>
    <w:rsid w:val="00B57596"/>
    <w:rsid w:val="00B6257C"/>
    <w:rsid w:val="00B672D7"/>
    <w:rsid w:val="00B7788F"/>
    <w:rsid w:val="00B8398B"/>
    <w:rsid w:val="00B93EBA"/>
    <w:rsid w:val="00B95D2C"/>
    <w:rsid w:val="00B97814"/>
    <w:rsid w:val="00BB462B"/>
    <w:rsid w:val="00BC0283"/>
    <w:rsid w:val="00BD0151"/>
    <w:rsid w:val="00BD027D"/>
    <w:rsid w:val="00BD3434"/>
    <w:rsid w:val="00BD50BC"/>
    <w:rsid w:val="00BD5503"/>
    <w:rsid w:val="00BE7230"/>
    <w:rsid w:val="00BF0968"/>
    <w:rsid w:val="00BF13B2"/>
    <w:rsid w:val="00C04CAC"/>
    <w:rsid w:val="00C20438"/>
    <w:rsid w:val="00C312E0"/>
    <w:rsid w:val="00C31D41"/>
    <w:rsid w:val="00C346CE"/>
    <w:rsid w:val="00C34D4B"/>
    <w:rsid w:val="00C4125E"/>
    <w:rsid w:val="00C519E2"/>
    <w:rsid w:val="00C56AF5"/>
    <w:rsid w:val="00C633FD"/>
    <w:rsid w:val="00C706C3"/>
    <w:rsid w:val="00C75225"/>
    <w:rsid w:val="00C7560D"/>
    <w:rsid w:val="00C82515"/>
    <w:rsid w:val="00C83138"/>
    <w:rsid w:val="00C835AB"/>
    <w:rsid w:val="00C92304"/>
    <w:rsid w:val="00C93B2C"/>
    <w:rsid w:val="00CA26A5"/>
    <w:rsid w:val="00CA31EF"/>
    <w:rsid w:val="00CB2AD9"/>
    <w:rsid w:val="00CB4700"/>
    <w:rsid w:val="00CB5D11"/>
    <w:rsid w:val="00CB6324"/>
    <w:rsid w:val="00CC00A9"/>
    <w:rsid w:val="00CC3698"/>
    <w:rsid w:val="00CC4B5B"/>
    <w:rsid w:val="00CD1F1A"/>
    <w:rsid w:val="00CD4EAD"/>
    <w:rsid w:val="00CD5A6B"/>
    <w:rsid w:val="00CD5C8D"/>
    <w:rsid w:val="00CD6A87"/>
    <w:rsid w:val="00CD77E8"/>
    <w:rsid w:val="00CE27A9"/>
    <w:rsid w:val="00CF5018"/>
    <w:rsid w:val="00D00D45"/>
    <w:rsid w:val="00D22E92"/>
    <w:rsid w:val="00D238FA"/>
    <w:rsid w:val="00D23F35"/>
    <w:rsid w:val="00D35B7E"/>
    <w:rsid w:val="00D376F0"/>
    <w:rsid w:val="00D4038E"/>
    <w:rsid w:val="00D43834"/>
    <w:rsid w:val="00D47E27"/>
    <w:rsid w:val="00D56F35"/>
    <w:rsid w:val="00D64C82"/>
    <w:rsid w:val="00D756C4"/>
    <w:rsid w:val="00D76CB2"/>
    <w:rsid w:val="00D97B8A"/>
    <w:rsid w:val="00DA38A7"/>
    <w:rsid w:val="00DA38DB"/>
    <w:rsid w:val="00DB539A"/>
    <w:rsid w:val="00DC106A"/>
    <w:rsid w:val="00DC3004"/>
    <w:rsid w:val="00DC53D2"/>
    <w:rsid w:val="00DD05F7"/>
    <w:rsid w:val="00DD1296"/>
    <w:rsid w:val="00DF5FAE"/>
    <w:rsid w:val="00E01A34"/>
    <w:rsid w:val="00E02D4F"/>
    <w:rsid w:val="00E104D9"/>
    <w:rsid w:val="00E16A5F"/>
    <w:rsid w:val="00E23070"/>
    <w:rsid w:val="00E23E77"/>
    <w:rsid w:val="00E2462A"/>
    <w:rsid w:val="00E30D0D"/>
    <w:rsid w:val="00E5220E"/>
    <w:rsid w:val="00E53255"/>
    <w:rsid w:val="00E56036"/>
    <w:rsid w:val="00E5691C"/>
    <w:rsid w:val="00E61659"/>
    <w:rsid w:val="00E623E7"/>
    <w:rsid w:val="00E67715"/>
    <w:rsid w:val="00E73262"/>
    <w:rsid w:val="00E90BDD"/>
    <w:rsid w:val="00E915DB"/>
    <w:rsid w:val="00E93D59"/>
    <w:rsid w:val="00E945CE"/>
    <w:rsid w:val="00E95560"/>
    <w:rsid w:val="00EA04EC"/>
    <w:rsid w:val="00EA0DC1"/>
    <w:rsid w:val="00EA0FF5"/>
    <w:rsid w:val="00EA2BF0"/>
    <w:rsid w:val="00EB23C4"/>
    <w:rsid w:val="00EB5BF0"/>
    <w:rsid w:val="00EC5D8D"/>
    <w:rsid w:val="00ED0CAD"/>
    <w:rsid w:val="00ED1A24"/>
    <w:rsid w:val="00ED1DD4"/>
    <w:rsid w:val="00EE0048"/>
    <w:rsid w:val="00EF3A6F"/>
    <w:rsid w:val="00EF4D52"/>
    <w:rsid w:val="00EF6D25"/>
    <w:rsid w:val="00F01CC9"/>
    <w:rsid w:val="00F03223"/>
    <w:rsid w:val="00F11F0A"/>
    <w:rsid w:val="00F13E08"/>
    <w:rsid w:val="00F15DA3"/>
    <w:rsid w:val="00F16912"/>
    <w:rsid w:val="00F17076"/>
    <w:rsid w:val="00F215CD"/>
    <w:rsid w:val="00F24314"/>
    <w:rsid w:val="00F3381D"/>
    <w:rsid w:val="00F37911"/>
    <w:rsid w:val="00F379BB"/>
    <w:rsid w:val="00F406FF"/>
    <w:rsid w:val="00F41A43"/>
    <w:rsid w:val="00F42409"/>
    <w:rsid w:val="00F43988"/>
    <w:rsid w:val="00F51D9E"/>
    <w:rsid w:val="00F66BA1"/>
    <w:rsid w:val="00F75D28"/>
    <w:rsid w:val="00F7712B"/>
    <w:rsid w:val="00F8073A"/>
    <w:rsid w:val="00F85CE9"/>
    <w:rsid w:val="00F91C26"/>
    <w:rsid w:val="00F95317"/>
    <w:rsid w:val="00FA1281"/>
    <w:rsid w:val="00FA3F89"/>
    <w:rsid w:val="00FA43BA"/>
    <w:rsid w:val="00FA7B2E"/>
    <w:rsid w:val="00FC3FA7"/>
    <w:rsid w:val="00FC4B64"/>
    <w:rsid w:val="00FC60D5"/>
    <w:rsid w:val="00FD5B8B"/>
    <w:rsid w:val="00FD74F9"/>
    <w:rsid w:val="00FE014B"/>
    <w:rsid w:val="00FE0C00"/>
    <w:rsid w:val="00FE4F28"/>
    <w:rsid w:val="00FF1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3C38B29-962C-4C66-8CE3-4DAF9246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965"/>
    <w:rPr>
      <w:sz w:val="20"/>
      <w:lang w:val="fr-BE"/>
    </w:rPr>
  </w:style>
  <w:style w:type="paragraph" w:styleId="Titre1">
    <w:name w:val="heading 1"/>
    <w:basedOn w:val="Normal"/>
    <w:next w:val="Normal"/>
    <w:link w:val="Titre1Car"/>
    <w:uiPriority w:val="9"/>
    <w:qFormat/>
    <w:rsid w:val="00C34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346C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46CE"/>
    <w:rPr>
      <w:rFonts w:ascii="Tahoma" w:hAnsi="Tahoma" w:cs="Tahoma"/>
      <w:sz w:val="16"/>
      <w:szCs w:val="16"/>
    </w:rPr>
  </w:style>
  <w:style w:type="character" w:customStyle="1" w:styleId="ObjectiverReference">
    <w:name w:val="ObjectiverReference"/>
    <w:basedOn w:val="Textedelespacerserv"/>
    <w:uiPriority w:val="1"/>
    <w:rsid w:val="00727F7E"/>
    <w:rPr>
      <w:b/>
      <w:i/>
      <w:color w:val="auto"/>
      <w:bdr w:val="none" w:sz="0" w:space="0" w:color="auto"/>
      <w:shd w:val="pct25" w:color="auto" w:fill="auto"/>
    </w:rPr>
  </w:style>
  <w:style w:type="character" w:customStyle="1" w:styleId="Style1">
    <w:name w:val="Style1"/>
    <w:basedOn w:val="Policepardfaut"/>
    <w:uiPriority w:val="1"/>
    <w:rsid w:val="00C346CE"/>
  </w:style>
  <w:style w:type="character" w:customStyle="1" w:styleId="Titre1Car">
    <w:name w:val="Titre 1 Car"/>
    <w:basedOn w:val="Policepardfaut"/>
    <w:link w:val="Titre1"/>
    <w:uiPriority w:val="9"/>
    <w:rsid w:val="00C34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34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46CE"/>
  </w:style>
  <w:style w:type="paragraph" w:styleId="Pieddepage">
    <w:name w:val="footer"/>
    <w:basedOn w:val="Normal"/>
    <w:link w:val="PieddepageCar"/>
    <w:uiPriority w:val="99"/>
    <w:unhideWhenUsed/>
    <w:rsid w:val="00C34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6CE"/>
  </w:style>
  <w:style w:type="paragraph" w:styleId="Sansinterligne">
    <w:name w:val="No Spacing"/>
    <w:uiPriority w:val="1"/>
    <w:qFormat/>
    <w:rsid w:val="00C346CE"/>
    <w:pPr>
      <w:spacing w:after="0" w:line="240" w:lineRule="auto"/>
    </w:pPr>
  </w:style>
  <w:style w:type="character" w:customStyle="1" w:styleId="DeletedObjectiverReference">
    <w:name w:val="DeletedObjectiverReference"/>
    <w:basedOn w:val="ObjectiverReference"/>
    <w:uiPriority w:val="1"/>
    <w:rsid w:val="00C346CE"/>
    <w:rPr>
      <w:b/>
      <w:i/>
      <w:color w:val="FF0000"/>
      <w:bdr w:val="none" w:sz="0" w:space="0" w:color="auto"/>
      <w:shd w:val="pct25" w:color="auto" w:fill="auto"/>
    </w:rPr>
  </w:style>
  <w:style w:type="paragraph" w:styleId="Paragraphedeliste">
    <w:name w:val="List Paragraph"/>
    <w:basedOn w:val="Normal"/>
    <w:uiPriority w:val="34"/>
    <w:qFormat/>
    <w:rsid w:val="0028535D"/>
    <w:pPr>
      <w:ind w:left="720"/>
      <w:contextualSpacing/>
    </w:pPr>
  </w:style>
  <w:style w:type="character" w:customStyle="1" w:styleId="Doc2MReference">
    <w:name w:val="Doc2MReference"/>
    <w:basedOn w:val="Textedelespacerserv"/>
    <w:uiPriority w:val="1"/>
    <w:qFormat/>
    <w:rsid w:val="00FE0C00"/>
    <w:rPr>
      <w:b/>
      <w:i/>
      <w:color w:val="auto"/>
      <w:bdr w:val="none" w:sz="0" w:space="0" w:color="auto"/>
      <w:shd w:val="pct25" w:color="auto" w:fill="auto"/>
    </w:rPr>
  </w:style>
  <w:style w:type="character" w:customStyle="1" w:styleId="DeletedDoc2MReference">
    <w:name w:val="DeletedDoc2MReference"/>
    <w:basedOn w:val="Doc2MReference"/>
    <w:uiPriority w:val="1"/>
    <w:qFormat/>
    <w:rsid w:val="00FE0C00"/>
    <w:rPr>
      <w:b/>
      <w:i/>
      <w:color w:val="FF0000"/>
      <w:bdr w:val="none" w:sz="0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pace-windows\Doc2M\Doc2MServer\docs\templates\Doc2M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5250B472FC489EB262ABB8EBB6A6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0B2687-0332-43B3-9842-392F234ACC52}"/>
      </w:docPartPr>
      <w:docPartBody>
        <w:p w:rsidR="00000000" w:rsidRDefault="007D1F69">
          <w:r w:rsidRPr="00D04FA3">
            <w:rPr>
              <w:rStyle w:val="Textedelespacerserv"/>
            </w:rPr>
            <w:t xml:space="preserve">Goal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49"/>
    <w:rsid w:val="007D1F69"/>
    <w:rsid w:val="00D1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D1F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A298D-071A-4453-8953-D0172D14E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Doc2MTemplate</Template>
  <TotalTime>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2015-09-22T11:13:00Z</cp:lastPrinted>
  <dcterms:created xsi:type="dcterms:W3CDTF">2017-03-28T06:44:00Z</dcterms:created>
  <dcterms:modified xsi:type="dcterms:W3CDTF">2017-03-29T16:43:00Z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None</vt:lpwstr>
  </property>
</Properties>
</file>
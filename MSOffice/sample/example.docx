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ObjectiverReference"/>
          <w:sz w:val="20"/>
        </w:rPr>
        <w:alias w:val="Goal"/>
        <w:tag w:val=".Doc2M:9ce9f46d-df10-4cde-97c2-88f93dd504e7"/>
        <w:id w:val="714002155"/>
        <w:placeholder>
          <w:docPart w:val="A873363EA32B4CA4A43EF5388A5173D8"/>
        </w:placeholder>
      </w:sdtPr>
      <w:sdtContent>
        <w:p w:rsidR="000162AB" w:rsidRPr="00171771" w:rsidRDefault="00754C9F" w:rsidP="0028535D">
          <w:pPr>
            <w:pStyle w:val="Paragraphedeliste"/>
            <w:rPr>
              <w:rStyle w:val="ObjectiverReference"/>
              <w:sz w:val="20"/>
            </w:rPr>
          </w:pPr>
          <w:r>
            <w:rPr>
              <w:rStyle w:val="Doc2MReference"/>
            </w:rPr>
            <w:t>GOAL 1</w:t>
          </w:r>
          <w:r w:rsidR="00AB0A29" w:rsidRPr="00AB0A29">
            <w:rPr>
              <w:rStyle w:val="Doc2MReference"/>
            </w:rPr>
            <w:t xml:space="preserve"> </w:t>
          </w:r>
        </w:p>
      </w:sdtContent>
    </w:sdt>
    <w:bookmarkStart w:id="0" w:name="_GoBack" w:displacedByCustomXml="prev"/>
    <w:bookmarkEnd w:id="0" w:displacedByCustomXml="prev"/>
    <w:sectPr w:rsidR="000162AB" w:rsidRPr="00171771" w:rsidSect="00403C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A29" w:rsidRDefault="00AB0A29" w:rsidP="00997107">
      <w:pPr>
        <w:spacing w:after="0" w:line="240" w:lineRule="auto"/>
      </w:pPr>
      <w:r>
        <w:separator/>
      </w:r>
    </w:p>
  </w:endnote>
  <w:endnote w:type="continuationSeparator" w:id="0">
    <w:p w:rsidR="00AB0A29" w:rsidRDefault="00AB0A29" w:rsidP="00997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A29" w:rsidRDefault="00AB0A29" w:rsidP="00997107">
      <w:pPr>
        <w:spacing w:after="0" w:line="240" w:lineRule="auto"/>
      </w:pPr>
      <w:r>
        <w:separator/>
      </w:r>
    </w:p>
  </w:footnote>
  <w:footnote w:type="continuationSeparator" w:id="0">
    <w:p w:rsidR="00AB0A29" w:rsidRDefault="00AB0A29" w:rsidP="00997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2D7" w:rsidRDefault="00B672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B1B2F"/>
    <w:multiLevelType w:val="hybridMultilevel"/>
    <w:tmpl w:val="1D00E4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1442842224580:0" w:val="DEMO "/>
    <w:docVar w:name="1442842224580:1" w:val="ICI "/>
    <w:docVar w:name="1442842530417:0" w:val="ESSAI "/>
    <w:docVar w:name="1442842530417:1" w:val="ESSAI2 "/>
    <w:docVar w:name="1442842530417:2" w:val="DDDDD "/>
    <w:docVar w:name="1442842530417:3" w:val="123456 "/>
  </w:docVars>
  <w:rsids>
    <w:rsidRoot w:val="00AB0A29"/>
    <w:rsid w:val="00003D7B"/>
    <w:rsid w:val="00003D93"/>
    <w:rsid w:val="000048C4"/>
    <w:rsid w:val="00010CA7"/>
    <w:rsid w:val="000112B9"/>
    <w:rsid w:val="000162AB"/>
    <w:rsid w:val="00025F8F"/>
    <w:rsid w:val="00034F63"/>
    <w:rsid w:val="0004325C"/>
    <w:rsid w:val="00046488"/>
    <w:rsid w:val="0005273F"/>
    <w:rsid w:val="00053A5D"/>
    <w:rsid w:val="000617F8"/>
    <w:rsid w:val="00063F6D"/>
    <w:rsid w:val="000726DD"/>
    <w:rsid w:val="00073637"/>
    <w:rsid w:val="0007640C"/>
    <w:rsid w:val="00077148"/>
    <w:rsid w:val="00091C02"/>
    <w:rsid w:val="00092D0B"/>
    <w:rsid w:val="00095DD5"/>
    <w:rsid w:val="000A35F4"/>
    <w:rsid w:val="000B0D34"/>
    <w:rsid w:val="000B5F4A"/>
    <w:rsid w:val="000B60D1"/>
    <w:rsid w:val="000C2BD5"/>
    <w:rsid w:val="000C4D83"/>
    <w:rsid w:val="000D046C"/>
    <w:rsid w:val="000D40EB"/>
    <w:rsid w:val="000E7416"/>
    <w:rsid w:val="000F02AC"/>
    <w:rsid w:val="000F4B72"/>
    <w:rsid w:val="0010415B"/>
    <w:rsid w:val="00111173"/>
    <w:rsid w:val="001112F1"/>
    <w:rsid w:val="001143CC"/>
    <w:rsid w:val="0011479E"/>
    <w:rsid w:val="001219CD"/>
    <w:rsid w:val="00122D2C"/>
    <w:rsid w:val="00123BD8"/>
    <w:rsid w:val="00126296"/>
    <w:rsid w:val="00130257"/>
    <w:rsid w:val="00137A43"/>
    <w:rsid w:val="00151C6E"/>
    <w:rsid w:val="00152D12"/>
    <w:rsid w:val="00157D41"/>
    <w:rsid w:val="00164D53"/>
    <w:rsid w:val="001716BA"/>
    <w:rsid w:val="00171771"/>
    <w:rsid w:val="00174196"/>
    <w:rsid w:val="00176EBC"/>
    <w:rsid w:val="00177A0D"/>
    <w:rsid w:val="00182A77"/>
    <w:rsid w:val="00182D62"/>
    <w:rsid w:val="001910D4"/>
    <w:rsid w:val="00194778"/>
    <w:rsid w:val="00195B26"/>
    <w:rsid w:val="001A29F9"/>
    <w:rsid w:val="001A4D8C"/>
    <w:rsid w:val="001F115D"/>
    <w:rsid w:val="00201D3E"/>
    <w:rsid w:val="002043A3"/>
    <w:rsid w:val="002056AB"/>
    <w:rsid w:val="002138DB"/>
    <w:rsid w:val="0021424F"/>
    <w:rsid w:val="002153A0"/>
    <w:rsid w:val="002276E3"/>
    <w:rsid w:val="002278D6"/>
    <w:rsid w:val="002414F1"/>
    <w:rsid w:val="00243BA9"/>
    <w:rsid w:val="00246247"/>
    <w:rsid w:val="00253C22"/>
    <w:rsid w:val="00257F48"/>
    <w:rsid w:val="002628DC"/>
    <w:rsid w:val="00264FAB"/>
    <w:rsid w:val="00273160"/>
    <w:rsid w:val="00274745"/>
    <w:rsid w:val="002811D3"/>
    <w:rsid w:val="00283F00"/>
    <w:rsid w:val="0028535D"/>
    <w:rsid w:val="00285C76"/>
    <w:rsid w:val="00291691"/>
    <w:rsid w:val="00291A1C"/>
    <w:rsid w:val="002A3DA2"/>
    <w:rsid w:val="002A5C3B"/>
    <w:rsid w:val="002B1CAE"/>
    <w:rsid w:val="002B7A20"/>
    <w:rsid w:val="002D0369"/>
    <w:rsid w:val="002D0708"/>
    <w:rsid w:val="002E0525"/>
    <w:rsid w:val="002E1B2A"/>
    <w:rsid w:val="002E5146"/>
    <w:rsid w:val="003065F1"/>
    <w:rsid w:val="0031466D"/>
    <w:rsid w:val="00317B8E"/>
    <w:rsid w:val="0032471E"/>
    <w:rsid w:val="00344276"/>
    <w:rsid w:val="00346483"/>
    <w:rsid w:val="0034735E"/>
    <w:rsid w:val="00353BA0"/>
    <w:rsid w:val="0035510F"/>
    <w:rsid w:val="003562B6"/>
    <w:rsid w:val="00361BBF"/>
    <w:rsid w:val="00364071"/>
    <w:rsid w:val="00366AF7"/>
    <w:rsid w:val="003679C5"/>
    <w:rsid w:val="00377D1C"/>
    <w:rsid w:val="00380B82"/>
    <w:rsid w:val="0038726B"/>
    <w:rsid w:val="00387CA5"/>
    <w:rsid w:val="00391E7A"/>
    <w:rsid w:val="003B2369"/>
    <w:rsid w:val="003C3095"/>
    <w:rsid w:val="003D1E77"/>
    <w:rsid w:val="003E53C9"/>
    <w:rsid w:val="003F1939"/>
    <w:rsid w:val="003F4E3C"/>
    <w:rsid w:val="003F6C9D"/>
    <w:rsid w:val="0040283F"/>
    <w:rsid w:val="00402A78"/>
    <w:rsid w:val="00403C2A"/>
    <w:rsid w:val="0040497B"/>
    <w:rsid w:val="0041019B"/>
    <w:rsid w:val="00411A0D"/>
    <w:rsid w:val="00412461"/>
    <w:rsid w:val="00413803"/>
    <w:rsid w:val="00416168"/>
    <w:rsid w:val="00420D01"/>
    <w:rsid w:val="00434491"/>
    <w:rsid w:val="00441557"/>
    <w:rsid w:val="004474AF"/>
    <w:rsid w:val="00447595"/>
    <w:rsid w:val="0045374C"/>
    <w:rsid w:val="00461AEA"/>
    <w:rsid w:val="0046455A"/>
    <w:rsid w:val="004679EB"/>
    <w:rsid w:val="00470F56"/>
    <w:rsid w:val="00482944"/>
    <w:rsid w:val="0048482F"/>
    <w:rsid w:val="004854BE"/>
    <w:rsid w:val="004A0E13"/>
    <w:rsid w:val="004A7D38"/>
    <w:rsid w:val="004A7EB0"/>
    <w:rsid w:val="004B4ED7"/>
    <w:rsid w:val="004B69E7"/>
    <w:rsid w:val="004C0EFD"/>
    <w:rsid w:val="004C21BC"/>
    <w:rsid w:val="004C2A59"/>
    <w:rsid w:val="004C641E"/>
    <w:rsid w:val="004E002F"/>
    <w:rsid w:val="004E1B38"/>
    <w:rsid w:val="004E4FD7"/>
    <w:rsid w:val="004E7BD6"/>
    <w:rsid w:val="00502B93"/>
    <w:rsid w:val="00507D3D"/>
    <w:rsid w:val="005148B5"/>
    <w:rsid w:val="00515963"/>
    <w:rsid w:val="005231B6"/>
    <w:rsid w:val="00531021"/>
    <w:rsid w:val="00537331"/>
    <w:rsid w:val="005537D6"/>
    <w:rsid w:val="005571FE"/>
    <w:rsid w:val="0056649C"/>
    <w:rsid w:val="00581DFA"/>
    <w:rsid w:val="005931CC"/>
    <w:rsid w:val="005A25EC"/>
    <w:rsid w:val="005A27EA"/>
    <w:rsid w:val="005A5B08"/>
    <w:rsid w:val="005B5AB9"/>
    <w:rsid w:val="005B6AB5"/>
    <w:rsid w:val="005D277A"/>
    <w:rsid w:val="005D2CCF"/>
    <w:rsid w:val="005E05B5"/>
    <w:rsid w:val="005E0837"/>
    <w:rsid w:val="005E08C2"/>
    <w:rsid w:val="005E671B"/>
    <w:rsid w:val="005F2B0D"/>
    <w:rsid w:val="005F4A20"/>
    <w:rsid w:val="005F6920"/>
    <w:rsid w:val="00600D98"/>
    <w:rsid w:val="006165BE"/>
    <w:rsid w:val="00617719"/>
    <w:rsid w:val="00635D7A"/>
    <w:rsid w:val="006362B5"/>
    <w:rsid w:val="00636B0C"/>
    <w:rsid w:val="00640414"/>
    <w:rsid w:val="0064071B"/>
    <w:rsid w:val="0064320B"/>
    <w:rsid w:val="00644505"/>
    <w:rsid w:val="006447A6"/>
    <w:rsid w:val="00644BA6"/>
    <w:rsid w:val="0065049D"/>
    <w:rsid w:val="00660B53"/>
    <w:rsid w:val="006654FE"/>
    <w:rsid w:val="006734F3"/>
    <w:rsid w:val="006738B1"/>
    <w:rsid w:val="00675CBE"/>
    <w:rsid w:val="00691502"/>
    <w:rsid w:val="00693B0F"/>
    <w:rsid w:val="00696995"/>
    <w:rsid w:val="006A294E"/>
    <w:rsid w:val="006A70ED"/>
    <w:rsid w:val="006A7438"/>
    <w:rsid w:val="006A756C"/>
    <w:rsid w:val="006C696B"/>
    <w:rsid w:val="006D313B"/>
    <w:rsid w:val="006E0E00"/>
    <w:rsid w:val="006F0ADE"/>
    <w:rsid w:val="006F15D6"/>
    <w:rsid w:val="006F4932"/>
    <w:rsid w:val="00701A8A"/>
    <w:rsid w:val="0070502F"/>
    <w:rsid w:val="00706C39"/>
    <w:rsid w:val="0072482D"/>
    <w:rsid w:val="00727F7E"/>
    <w:rsid w:val="0073094F"/>
    <w:rsid w:val="007346FE"/>
    <w:rsid w:val="00737E33"/>
    <w:rsid w:val="00753175"/>
    <w:rsid w:val="00753429"/>
    <w:rsid w:val="00754C9F"/>
    <w:rsid w:val="007573CB"/>
    <w:rsid w:val="007577F9"/>
    <w:rsid w:val="00762E44"/>
    <w:rsid w:val="00764142"/>
    <w:rsid w:val="007649EE"/>
    <w:rsid w:val="00765F8D"/>
    <w:rsid w:val="007812BB"/>
    <w:rsid w:val="00787BE8"/>
    <w:rsid w:val="007B0EC6"/>
    <w:rsid w:val="007B1224"/>
    <w:rsid w:val="007B2343"/>
    <w:rsid w:val="007B2952"/>
    <w:rsid w:val="007B4BBA"/>
    <w:rsid w:val="007B6AC0"/>
    <w:rsid w:val="007B6C71"/>
    <w:rsid w:val="007E23D1"/>
    <w:rsid w:val="007E2D21"/>
    <w:rsid w:val="007E3FC9"/>
    <w:rsid w:val="007F2548"/>
    <w:rsid w:val="00802FFF"/>
    <w:rsid w:val="0081129A"/>
    <w:rsid w:val="00821D32"/>
    <w:rsid w:val="0082344E"/>
    <w:rsid w:val="0082579F"/>
    <w:rsid w:val="0083013B"/>
    <w:rsid w:val="0083022D"/>
    <w:rsid w:val="00832A3F"/>
    <w:rsid w:val="008401A7"/>
    <w:rsid w:val="00847039"/>
    <w:rsid w:val="00855954"/>
    <w:rsid w:val="0088115A"/>
    <w:rsid w:val="00882424"/>
    <w:rsid w:val="00892776"/>
    <w:rsid w:val="00894045"/>
    <w:rsid w:val="00896A5A"/>
    <w:rsid w:val="008973A1"/>
    <w:rsid w:val="008A03AD"/>
    <w:rsid w:val="008A4745"/>
    <w:rsid w:val="008B1576"/>
    <w:rsid w:val="008B475D"/>
    <w:rsid w:val="008B708B"/>
    <w:rsid w:val="008D471D"/>
    <w:rsid w:val="008E3CEF"/>
    <w:rsid w:val="008E444E"/>
    <w:rsid w:val="00901643"/>
    <w:rsid w:val="00904DEA"/>
    <w:rsid w:val="00905F43"/>
    <w:rsid w:val="009067C1"/>
    <w:rsid w:val="00910843"/>
    <w:rsid w:val="00912711"/>
    <w:rsid w:val="0091459E"/>
    <w:rsid w:val="00920195"/>
    <w:rsid w:val="00923BDB"/>
    <w:rsid w:val="00925F27"/>
    <w:rsid w:val="009272AB"/>
    <w:rsid w:val="00933879"/>
    <w:rsid w:val="00950831"/>
    <w:rsid w:val="0095377C"/>
    <w:rsid w:val="0095379F"/>
    <w:rsid w:val="00955256"/>
    <w:rsid w:val="00957270"/>
    <w:rsid w:val="009658AA"/>
    <w:rsid w:val="00974F04"/>
    <w:rsid w:val="009765F8"/>
    <w:rsid w:val="00982BBD"/>
    <w:rsid w:val="00993225"/>
    <w:rsid w:val="00997107"/>
    <w:rsid w:val="0099793C"/>
    <w:rsid w:val="009A2E6C"/>
    <w:rsid w:val="009A7005"/>
    <w:rsid w:val="009A79C6"/>
    <w:rsid w:val="009B076E"/>
    <w:rsid w:val="009B4C0D"/>
    <w:rsid w:val="009D4B43"/>
    <w:rsid w:val="009D5E34"/>
    <w:rsid w:val="009F4663"/>
    <w:rsid w:val="009F6D0F"/>
    <w:rsid w:val="00A25A65"/>
    <w:rsid w:val="00A31ABF"/>
    <w:rsid w:val="00A40ACE"/>
    <w:rsid w:val="00A41B7D"/>
    <w:rsid w:val="00A51344"/>
    <w:rsid w:val="00A60726"/>
    <w:rsid w:val="00A62921"/>
    <w:rsid w:val="00A63D63"/>
    <w:rsid w:val="00A64019"/>
    <w:rsid w:val="00A71812"/>
    <w:rsid w:val="00A86C87"/>
    <w:rsid w:val="00AA5EEF"/>
    <w:rsid w:val="00AA6AFD"/>
    <w:rsid w:val="00AA70F9"/>
    <w:rsid w:val="00AB0A29"/>
    <w:rsid w:val="00AB494C"/>
    <w:rsid w:val="00AB53E1"/>
    <w:rsid w:val="00AC4B2B"/>
    <w:rsid w:val="00AC5F30"/>
    <w:rsid w:val="00AD5975"/>
    <w:rsid w:val="00AE435D"/>
    <w:rsid w:val="00AE6A72"/>
    <w:rsid w:val="00AE7BF1"/>
    <w:rsid w:val="00AF03C7"/>
    <w:rsid w:val="00B2168B"/>
    <w:rsid w:val="00B36948"/>
    <w:rsid w:val="00B41CEE"/>
    <w:rsid w:val="00B43432"/>
    <w:rsid w:val="00B460D6"/>
    <w:rsid w:val="00B5088C"/>
    <w:rsid w:val="00B51099"/>
    <w:rsid w:val="00B517CF"/>
    <w:rsid w:val="00B52C06"/>
    <w:rsid w:val="00B57596"/>
    <w:rsid w:val="00B6257C"/>
    <w:rsid w:val="00B672D7"/>
    <w:rsid w:val="00B7788F"/>
    <w:rsid w:val="00B93EBA"/>
    <w:rsid w:val="00B95D2C"/>
    <w:rsid w:val="00B97814"/>
    <w:rsid w:val="00BB462B"/>
    <w:rsid w:val="00BC0283"/>
    <w:rsid w:val="00BD0151"/>
    <w:rsid w:val="00BD027D"/>
    <w:rsid w:val="00BD3434"/>
    <w:rsid w:val="00BD50BC"/>
    <w:rsid w:val="00BD5503"/>
    <w:rsid w:val="00BE7230"/>
    <w:rsid w:val="00BF0968"/>
    <w:rsid w:val="00BF13B2"/>
    <w:rsid w:val="00C04CAC"/>
    <w:rsid w:val="00C20438"/>
    <w:rsid w:val="00C312E0"/>
    <w:rsid w:val="00C31D41"/>
    <w:rsid w:val="00C346CE"/>
    <w:rsid w:val="00C34D4B"/>
    <w:rsid w:val="00C4125E"/>
    <w:rsid w:val="00C519E2"/>
    <w:rsid w:val="00C633FD"/>
    <w:rsid w:val="00C706C3"/>
    <w:rsid w:val="00C7560D"/>
    <w:rsid w:val="00C82515"/>
    <w:rsid w:val="00C83138"/>
    <w:rsid w:val="00C835AB"/>
    <w:rsid w:val="00C92304"/>
    <w:rsid w:val="00C93B2C"/>
    <w:rsid w:val="00CA26A5"/>
    <w:rsid w:val="00CA31EF"/>
    <w:rsid w:val="00CB2AD9"/>
    <w:rsid w:val="00CB4700"/>
    <w:rsid w:val="00CB5D11"/>
    <w:rsid w:val="00CC00A9"/>
    <w:rsid w:val="00CC3698"/>
    <w:rsid w:val="00CC4B5B"/>
    <w:rsid w:val="00CD1F1A"/>
    <w:rsid w:val="00CD4EAD"/>
    <w:rsid w:val="00CD5A6B"/>
    <w:rsid w:val="00CD5C8D"/>
    <w:rsid w:val="00CD77E8"/>
    <w:rsid w:val="00CE27A9"/>
    <w:rsid w:val="00CF5018"/>
    <w:rsid w:val="00D00D45"/>
    <w:rsid w:val="00D22E92"/>
    <w:rsid w:val="00D238FA"/>
    <w:rsid w:val="00D23F35"/>
    <w:rsid w:val="00D35B7E"/>
    <w:rsid w:val="00D376F0"/>
    <w:rsid w:val="00D4038E"/>
    <w:rsid w:val="00D43834"/>
    <w:rsid w:val="00D47E27"/>
    <w:rsid w:val="00D56F35"/>
    <w:rsid w:val="00D64C82"/>
    <w:rsid w:val="00D756C4"/>
    <w:rsid w:val="00D76CB2"/>
    <w:rsid w:val="00D97B8A"/>
    <w:rsid w:val="00DA38A7"/>
    <w:rsid w:val="00DA38DB"/>
    <w:rsid w:val="00DB539A"/>
    <w:rsid w:val="00DC106A"/>
    <w:rsid w:val="00DC3004"/>
    <w:rsid w:val="00DC53D2"/>
    <w:rsid w:val="00DD05F7"/>
    <w:rsid w:val="00DD1296"/>
    <w:rsid w:val="00DF5FAE"/>
    <w:rsid w:val="00E01A34"/>
    <w:rsid w:val="00E02D4F"/>
    <w:rsid w:val="00E104D9"/>
    <w:rsid w:val="00E16A5F"/>
    <w:rsid w:val="00E23070"/>
    <w:rsid w:val="00E23E77"/>
    <w:rsid w:val="00E2462A"/>
    <w:rsid w:val="00E30D0D"/>
    <w:rsid w:val="00E53255"/>
    <w:rsid w:val="00E56036"/>
    <w:rsid w:val="00E5691C"/>
    <w:rsid w:val="00E61659"/>
    <w:rsid w:val="00E623E7"/>
    <w:rsid w:val="00E73262"/>
    <w:rsid w:val="00E90BDD"/>
    <w:rsid w:val="00E915DB"/>
    <w:rsid w:val="00E93D59"/>
    <w:rsid w:val="00E945CE"/>
    <w:rsid w:val="00E95560"/>
    <w:rsid w:val="00EA04EC"/>
    <w:rsid w:val="00EA0DC1"/>
    <w:rsid w:val="00EA0FF5"/>
    <w:rsid w:val="00EA2BF0"/>
    <w:rsid w:val="00EB23C4"/>
    <w:rsid w:val="00EB5BF0"/>
    <w:rsid w:val="00EC5D8D"/>
    <w:rsid w:val="00ED0CAD"/>
    <w:rsid w:val="00ED1A24"/>
    <w:rsid w:val="00ED1DD4"/>
    <w:rsid w:val="00EE0048"/>
    <w:rsid w:val="00EF3A6F"/>
    <w:rsid w:val="00EF4D52"/>
    <w:rsid w:val="00EF6D25"/>
    <w:rsid w:val="00F01CC9"/>
    <w:rsid w:val="00F03223"/>
    <w:rsid w:val="00F11F0A"/>
    <w:rsid w:val="00F13E08"/>
    <w:rsid w:val="00F15DA3"/>
    <w:rsid w:val="00F16912"/>
    <w:rsid w:val="00F215CD"/>
    <w:rsid w:val="00F24314"/>
    <w:rsid w:val="00F3381D"/>
    <w:rsid w:val="00F37911"/>
    <w:rsid w:val="00F379BB"/>
    <w:rsid w:val="00F406FF"/>
    <w:rsid w:val="00F41A43"/>
    <w:rsid w:val="00F42409"/>
    <w:rsid w:val="00F43988"/>
    <w:rsid w:val="00F51D9E"/>
    <w:rsid w:val="00F66BA1"/>
    <w:rsid w:val="00F75D28"/>
    <w:rsid w:val="00F7712B"/>
    <w:rsid w:val="00F8073A"/>
    <w:rsid w:val="00F85CE9"/>
    <w:rsid w:val="00F91C26"/>
    <w:rsid w:val="00FA1281"/>
    <w:rsid w:val="00FA3F89"/>
    <w:rsid w:val="00FA43BA"/>
    <w:rsid w:val="00FA7B2E"/>
    <w:rsid w:val="00FC3FA7"/>
    <w:rsid w:val="00FC4B64"/>
    <w:rsid w:val="00FC60D5"/>
    <w:rsid w:val="00FD5B8B"/>
    <w:rsid w:val="00FD74F9"/>
    <w:rsid w:val="00FE014B"/>
    <w:rsid w:val="00FE0C00"/>
    <w:rsid w:val="00FE4F28"/>
    <w:rsid w:val="00FF1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D000B1"/>
  <w15:docId w15:val="{29EC1B95-9CBD-4A01-8753-73571B79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6CE"/>
  </w:style>
  <w:style w:type="paragraph" w:styleId="Titre1">
    <w:name w:val="heading 1"/>
    <w:basedOn w:val="Normal"/>
    <w:next w:val="Normal"/>
    <w:link w:val="Titre1Car"/>
    <w:uiPriority w:val="9"/>
    <w:qFormat/>
    <w:rsid w:val="00C34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346C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46CE"/>
    <w:rPr>
      <w:rFonts w:ascii="Tahoma" w:hAnsi="Tahoma" w:cs="Tahoma"/>
      <w:sz w:val="16"/>
      <w:szCs w:val="16"/>
    </w:rPr>
  </w:style>
  <w:style w:type="character" w:customStyle="1" w:styleId="ObjectiverReference">
    <w:name w:val="ObjectiverReference"/>
    <w:basedOn w:val="Textedelespacerserv"/>
    <w:uiPriority w:val="1"/>
    <w:qFormat/>
    <w:rsid w:val="00727F7E"/>
    <w:rPr>
      <w:b/>
      <w:i/>
      <w:color w:val="auto"/>
      <w:bdr w:val="none" w:sz="0" w:space="0" w:color="auto"/>
      <w:shd w:val="pct25" w:color="auto" w:fill="auto"/>
    </w:rPr>
  </w:style>
  <w:style w:type="character" w:customStyle="1" w:styleId="Style1">
    <w:name w:val="Style1"/>
    <w:basedOn w:val="Policepardfaut"/>
    <w:uiPriority w:val="1"/>
    <w:rsid w:val="00C346CE"/>
  </w:style>
  <w:style w:type="character" w:customStyle="1" w:styleId="Titre1Car">
    <w:name w:val="Titre 1 Car"/>
    <w:basedOn w:val="Policepardfaut"/>
    <w:link w:val="Titre1"/>
    <w:uiPriority w:val="9"/>
    <w:rsid w:val="00C34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34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46CE"/>
  </w:style>
  <w:style w:type="paragraph" w:styleId="Pieddepage">
    <w:name w:val="footer"/>
    <w:basedOn w:val="Normal"/>
    <w:link w:val="PieddepageCar"/>
    <w:uiPriority w:val="99"/>
    <w:unhideWhenUsed/>
    <w:rsid w:val="00C34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6CE"/>
  </w:style>
  <w:style w:type="paragraph" w:styleId="Sansinterligne">
    <w:name w:val="No Spacing"/>
    <w:uiPriority w:val="1"/>
    <w:qFormat/>
    <w:rsid w:val="00C346CE"/>
    <w:pPr>
      <w:spacing w:after="0" w:line="240" w:lineRule="auto"/>
    </w:pPr>
  </w:style>
  <w:style w:type="character" w:customStyle="1" w:styleId="DeletedObjectiverReference">
    <w:name w:val="DeletedObjectiverReference"/>
    <w:basedOn w:val="ObjectiverReference"/>
    <w:uiPriority w:val="1"/>
    <w:qFormat/>
    <w:rsid w:val="00C346CE"/>
    <w:rPr>
      <w:b/>
      <w:i/>
      <w:color w:val="FF0000"/>
      <w:bdr w:val="none" w:sz="0" w:space="0" w:color="auto"/>
      <w:shd w:val="pct25" w:color="auto" w:fill="auto"/>
    </w:rPr>
  </w:style>
  <w:style w:type="paragraph" w:styleId="Paragraphedeliste">
    <w:name w:val="List Paragraph"/>
    <w:basedOn w:val="Normal"/>
    <w:uiPriority w:val="34"/>
    <w:qFormat/>
    <w:rsid w:val="0028535D"/>
    <w:pPr>
      <w:ind w:left="720"/>
      <w:contextualSpacing/>
    </w:pPr>
  </w:style>
  <w:style w:type="character" w:customStyle="1" w:styleId="Doc2MReference">
    <w:name w:val="Doc2MReference"/>
    <w:basedOn w:val="Textedelespacerserv"/>
    <w:uiPriority w:val="1"/>
    <w:qFormat/>
    <w:rsid w:val="00FE0C00"/>
    <w:rPr>
      <w:b/>
      <w:i/>
      <w:color w:val="auto"/>
      <w:bdr w:val="none" w:sz="0" w:space="0" w:color="auto"/>
      <w:shd w:val="pct25" w:color="auto" w:fill="auto"/>
    </w:rPr>
  </w:style>
  <w:style w:type="character" w:customStyle="1" w:styleId="DeletedDoc2MReference">
    <w:name w:val="DeletedDoc2MReference"/>
    <w:basedOn w:val="Doc2MReference"/>
    <w:uiPriority w:val="1"/>
    <w:qFormat/>
    <w:rsid w:val="00FE0C00"/>
    <w:rPr>
      <w:b/>
      <w:i/>
      <w:color w:val="FF0000"/>
      <w:bdr w:val="none" w:sz="0" w:space="0" w:color="auto"/>
      <w:shd w:val="pct2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-new\MSOffice\docs\templates\Doc2M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73363EA32B4CA4A43EF5388A5173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69DD90-4E1C-4C62-89B6-451D9D927F58}"/>
      </w:docPartPr>
      <w:docPartBody>
        <w:p w:rsidR="00000000" w:rsidRDefault="00900D4D">
          <w:r w:rsidRPr="007A0FB1">
            <w:rPr>
              <w:rStyle w:val="Textedelespacerserv"/>
            </w:rPr>
            <w:t xml:space="preserve">GOAL1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4D"/>
    <w:rsid w:val="0090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00D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C7A2C-E206-4CB1-91CC-6898B8C6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Doc2MTemplate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2015-09-22T11:13:00Z</cp:lastPrinted>
  <dcterms:created xsi:type="dcterms:W3CDTF">2017-03-21T14:48:00Z</dcterms:created>
  <dcterms:modified xsi:type="dcterms:W3CDTF">2017-03-21T14:49:00Z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None</vt:lpwstr>
  </property>
</Properties>
</file>